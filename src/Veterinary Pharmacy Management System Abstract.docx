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422C5" w14:textId="7528281E" w:rsidR="00C6554A" w:rsidRPr="008B5277" w:rsidRDefault="00EA3529"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097F0D9" wp14:editId="33392116">
            <wp:extent cx="2809875" cy="2307055"/>
            <wp:effectExtent l="0" t="0" r="0" b="0"/>
            <wp:docPr id="17084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0613" name="Picture 170840613"/>
                    <pic:cNvPicPr/>
                  </pic:nvPicPr>
                  <pic:blipFill>
                    <a:blip r:embed="rId7">
                      <a:extLst>
                        <a:ext uri="{28A0092B-C50C-407E-A947-70E740481C1C}">
                          <a14:useLocalDpi xmlns:a14="http://schemas.microsoft.com/office/drawing/2010/main" val="0"/>
                        </a:ext>
                      </a:extLst>
                    </a:blip>
                    <a:stretch>
                      <a:fillRect/>
                    </a:stretch>
                  </pic:blipFill>
                  <pic:spPr>
                    <a:xfrm>
                      <a:off x="0" y="0"/>
                      <a:ext cx="2817015" cy="2312917"/>
                    </a:xfrm>
                    <a:prstGeom prst="rect">
                      <a:avLst/>
                    </a:prstGeom>
                  </pic:spPr>
                </pic:pic>
              </a:graphicData>
            </a:graphic>
          </wp:inline>
        </w:drawing>
      </w:r>
    </w:p>
    <w:bookmarkEnd w:id="0"/>
    <w:bookmarkEnd w:id="1"/>
    <w:bookmarkEnd w:id="2"/>
    <w:bookmarkEnd w:id="3"/>
    <w:bookmarkEnd w:id="4"/>
    <w:p w14:paraId="73C6DA12" w14:textId="2DC73F0C" w:rsidR="00C6554A" w:rsidRDefault="00DE668C" w:rsidP="00C6554A">
      <w:pPr>
        <w:pStyle w:val="Title"/>
      </w:pPr>
      <w:r>
        <w:t xml:space="preserve">Veterinary </w:t>
      </w:r>
      <w:r w:rsidR="004E5A0A">
        <w:t>Pharmacy Management System</w:t>
      </w:r>
    </w:p>
    <w:p w14:paraId="2EA8E412" w14:textId="6BD8BBB5" w:rsidR="00C6554A" w:rsidRPr="00EA3529" w:rsidRDefault="00DE668C" w:rsidP="00C6554A">
      <w:pPr>
        <w:pStyle w:val="Subtitle"/>
        <w:rPr>
          <w:i/>
          <w:iCs/>
        </w:rPr>
      </w:pPr>
      <w:r w:rsidRPr="00EA3529">
        <w:rPr>
          <w:i/>
          <w:iCs/>
        </w:rPr>
        <w:t>PET</w:t>
      </w:r>
      <w:r w:rsidR="004E5A0A" w:rsidRPr="00EA3529">
        <w:rPr>
          <w:i/>
          <w:iCs/>
        </w:rPr>
        <w:t>care Pharma</w:t>
      </w:r>
    </w:p>
    <w:p w14:paraId="20424003" w14:textId="533BAF36" w:rsidR="00C6554A" w:rsidRDefault="004E5A0A" w:rsidP="00C6554A">
      <w:pPr>
        <w:pStyle w:val="ContactInfo"/>
      </w:pPr>
      <w:r>
        <w:t>ARFA YOUSAF</w:t>
      </w:r>
      <w:r w:rsidR="00C6554A">
        <w:t xml:space="preserve"> | </w:t>
      </w:r>
      <w:r>
        <w:t>OBJECT ORIENTED PROGRAMMING</w:t>
      </w:r>
      <w:r w:rsidR="00C6554A">
        <w:t xml:space="preserve"> |</w:t>
      </w:r>
      <w:r w:rsidR="00C6554A" w:rsidRPr="00D5413C">
        <w:t xml:space="preserve"> </w:t>
      </w:r>
      <w:r>
        <w:t>14-05-2024</w:t>
      </w:r>
      <w:r w:rsidR="00C6554A">
        <w:br w:type="page"/>
      </w:r>
    </w:p>
    <w:p w14:paraId="289E72C8" w14:textId="2B6AC6F5" w:rsidR="00C6554A" w:rsidRDefault="00DE668C" w:rsidP="00DE668C">
      <w:pPr>
        <w:pStyle w:val="Title"/>
      </w:pPr>
      <w:r w:rsidRPr="00DE668C">
        <w:lastRenderedPageBreak/>
        <w:t>ABSTRACT</w:t>
      </w:r>
    </w:p>
    <w:p w14:paraId="78EECA95" w14:textId="77777777" w:rsidR="00DE668C" w:rsidRPr="00DE668C" w:rsidRDefault="00DE668C" w:rsidP="00DE668C">
      <w:pPr>
        <w:rPr>
          <w:sz w:val="24"/>
          <w:szCs w:val="24"/>
        </w:rPr>
      </w:pPr>
      <w:r w:rsidRPr="00DE668C">
        <w:rPr>
          <w:sz w:val="24"/>
          <w:szCs w:val="24"/>
        </w:rPr>
        <w:t>Petcare Pharmacy is a Veterinary Pharmacy management system intended for the employees in the pharmacy to manage various medicines. The medicines are divided into various categories like feline, domestic etc. for careful management. In each categories the employees can add, remove, update, display and search for existing medicines. The implementation of GUI in the system using various buttons, labels, text fields, layout etc. makes it easier to access. Another scene is set for handling orders by the customers. This scene deals with calculating bills and printing out a receipt. The customer can buy medicines from the existing list of medicines from the inventory.</w:t>
      </w:r>
    </w:p>
    <w:p w14:paraId="0628B366" w14:textId="6D8DEDF5" w:rsidR="00DE668C" w:rsidRPr="00DE668C" w:rsidRDefault="00DE668C" w:rsidP="00DE668C">
      <w:pPr>
        <w:pStyle w:val="Heading2"/>
        <w:rPr>
          <w:szCs w:val="24"/>
        </w:rPr>
      </w:pPr>
      <w:r w:rsidRPr="00DE668C">
        <w:rPr>
          <w:szCs w:val="24"/>
        </w:rPr>
        <w:t>Functionality</w:t>
      </w:r>
    </w:p>
    <w:p w14:paraId="036BBF96" w14:textId="30754234" w:rsidR="00DE668C" w:rsidRPr="00DE668C" w:rsidRDefault="00DE668C" w:rsidP="00DE668C">
      <w:pPr>
        <w:rPr>
          <w:sz w:val="24"/>
          <w:szCs w:val="24"/>
        </w:rPr>
      </w:pPr>
      <w:r w:rsidRPr="00DE668C">
        <w:rPr>
          <w:sz w:val="24"/>
          <w:szCs w:val="24"/>
        </w:rPr>
        <w:t>The management system allows the following functionalities</w:t>
      </w:r>
    </w:p>
    <w:p w14:paraId="46FAD620" w14:textId="2A70F5B0" w:rsidR="00DE668C" w:rsidRPr="00DE668C" w:rsidRDefault="00DE668C" w:rsidP="00DE668C">
      <w:pPr>
        <w:pStyle w:val="ListParagraph"/>
        <w:numPr>
          <w:ilvl w:val="0"/>
          <w:numId w:val="16"/>
        </w:numPr>
        <w:rPr>
          <w:sz w:val="24"/>
          <w:szCs w:val="24"/>
        </w:rPr>
      </w:pPr>
      <w:r w:rsidRPr="00DE668C">
        <w:rPr>
          <w:sz w:val="24"/>
          <w:szCs w:val="24"/>
        </w:rPr>
        <w:t>Adding medicines in their respective categories</w:t>
      </w:r>
    </w:p>
    <w:p w14:paraId="7807C78D" w14:textId="6F2769A2" w:rsidR="00DE668C" w:rsidRPr="00DE668C" w:rsidRDefault="00DE668C" w:rsidP="00DE668C">
      <w:pPr>
        <w:pStyle w:val="ListParagraph"/>
        <w:numPr>
          <w:ilvl w:val="0"/>
          <w:numId w:val="16"/>
        </w:numPr>
        <w:rPr>
          <w:sz w:val="24"/>
          <w:szCs w:val="24"/>
        </w:rPr>
      </w:pPr>
      <w:r w:rsidRPr="00DE668C">
        <w:rPr>
          <w:sz w:val="24"/>
          <w:szCs w:val="24"/>
        </w:rPr>
        <w:t>Removing a medicine</w:t>
      </w:r>
    </w:p>
    <w:p w14:paraId="32474D1D" w14:textId="2AD41617" w:rsidR="00DE668C" w:rsidRPr="00DE668C" w:rsidRDefault="00DE668C" w:rsidP="00DE668C">
      <w:pPr>
        <w:pStyle w:val="ListParagraph"/>
        <w:numPr>
          <w:ilvl w:val="0"/>
          <w:numId w:val="16"/>
        </w:numPr>
        <w:rPr>
          <w:sz w:val="24"/>
          <w:szCs w:val="24"/>
        </w:rPr>
      </w:pPr>
      <w:r w:rsidRPr="00DE668C">
        <w:rPr>
          <w:sz w:val="24"/>
          <w:szCs w:val="24"/>
        </w:rPr>
        <w:t>Updating medicine</w:t>
      </w:r>
    </w:p>
    <w:p w14:paraId="7778EF73" w14:textId="51655911" w:rsidR="00DE668C" w:rsidRPr="00DE668C" w:rsidRDefault="00DE668C" w:rsidP="00DE668C">
      <w:pPr>
        <w:pStyle w:val="ListParagraph"/>
        <w:numPr>
          <w:ilvl w:val="0"/>
          <w:numId w:val="16"/>
        </w:numPr>
        <w:rPr>
          <w:sz w:val="24"/>
          <w:szCs w:val="24"/>
        </w:rPr>
      </w:pPr>
      <w:r w:rsidRPr="00DE668C">
        <w:rPr>
          <w:sz w:val="24"/>
          <w:szCs w:val="24"/>
        </w:rPr>
        <w:t>Search medicine</w:t>
      </w:r>
    </w:p>
    <w:p w14:paraId="5D224254" w14:textId="39149819" w:rsidR="00DE668C" w:rsidRPr="00DE668C" w:rsidRDefault="00DE668C" w:rsidP="00DE668C">
      <w:pPr>
        <w:pStyle w:val="ListParagraph"/>
        <w:numPr>
          <w:ilvl w:val="0"/>
          <w:numId w:val="16"/>
        </w:numPr>
        <w:rPr>
          <w:sz w:val="24"/>
          <w:szCs w:val="24"/>
        </w:rPr>
      </w:pPr>
      <w:r w:rsidRPr="00DE668C">
        <w:rPr>
          <w:sz w:val="24"/>
          <w:szCs w:val="24"/>
        </w:rPr>
        <w:t>Display medicine to customer for buying</w:t>
      </w:r>
    </w:p>
    <w:p w14:paraId="51F758C1" w14:textId="7DBD45A7" w:rsidR="00DE668C" w:rsidRPr="00DE668C" w:rsidRDefault="00DE668C" w:rsidP="00DE668C">
      <w:pPr>
        <w:pStyle w:val="ListParagraph"/>
        <w:numPr>
          <w:ilvl w:val="0"/>
          <w:numId w:val="16"/>
        </w:numPr>
        <w:rPr>
          <w:sz w:val="24"/>
          <w:szCs w:val="24"/>
        </w:rPr>
      </w:pPr>
      <w:r w:rsidRPr="00DE668C">
        <w:rPr>
          <w:sz w:val="24"/>
          <w:szCs w:val="24"/>
        </w:rPr>
        <w:t>Calculating bill</w:t>
      </w:r>
    </w:p>
    <w:p w14:paraId="0CF2FD3F" w14:textId="22B0282F" w:rsidR="00DE668C" w:rsidRPr="00DE668C" w:rsidRDefault="00DE668C" w:rsidP="00DE668C">
      <w:pPr>
        <w:pStyle w:val="ListParagraph"/>
        <w:numPr>
          <w:ilvl w:val="0"/>
          <w:numId w:val="16"/>
        </w:numPr>
        <w:rPr>
          <w:sz w:val="24"/>
          <w:szCs w:val="24"/>
        </w:rPr>
      </w:pPr>
      <w:r w:rsidRPr="00DE668C">
        <w:rPr>
          <w:sz w:val="24"/>
          <w:szCs w:val="24"/>
        </w:rPr>
        <w:t>Printing out a receipt</w:t>
      </w:r>
    </w:p>
    <w:p w14:paraId="7D188365" w14:textId="77777777" w:rsidR="00DE668C" w:rsidRPr="00DE668C" w:rsidRDefault="00DE668C" w:rsidP="00DE668C"/>
    <w:p w14:paraId="490C386C" w14:textId="565DEAB8" w:rsidR="00000000" w:rsidRDefault="00000000"/>
    <w:sectPr w:rsidR="002C74C0">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77AF2" w14:textId="77777777" w:rsidR="0041323C" w:rsidRDefault="0041323C" w:rsidP="00C6554A">
      <w:pPr>
        <w:spacing w:before="0" w:after="0" w:line="240" w:lineRule="auto"/>
      </w:pPr>
      <w:r>
        <w:separator/>
      </w:r>
    </w:p>
  </w:endnote>
  <w:endnote w:type="continuationSeparator" w:id="0">
    <w:p w14:paraId="46CB1824" w14:textId="77777777" w:rsidR="0041323C" w:rsidRDefault="0041323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2659B"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3F059" w14:textId="77777777" w:rsidR="0041323C" w:rsidRDefault="0041323C" w:rsidP="00C6554A">
      <w:pPr>
        <w:spacing w:before="0" w:after="0" w:line="240" w:lineRule="auto"/>
      </w:pPr>
      <w:r>
        <w:separator/>
      </w:r>
    </w:p>
  </w:footnote>
  <w:footnote w:type="continuationSeparator" w:id="0">
    <w:p w14:paraId="1899CD65" w14:textId="77777777" w:rsidR="0041323C" w:rsidRDefault="0041323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F84C99"/>
    <w:multiLevelType w:val="hybridMultilevel"/>
    <w:tmpl w:val="7FB834A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71424148">
    <w:abstractNumId w:val="9"/>
  </w:num>
  <w:num w:numId="2" w16cid:durableId="925115077">
    <w:abstractNumId w:val="8"/>
  </w:num>
  <w:num w:numId="3" w16cid:durableId="24409715">
    <w:abstractNumId w:val="8"/>
  </w:num>
  <w:num w:numId="4" w16cid:durableId="1571304857">
    <w:abstractNumId w:val="9"/>
  </w:num>
  <w:num w:numId="5" w16cid:durableId="1445806696">
    <w:abstractNumId w:val="12"/>
  </w:num>
  <w:num w:numId="6" w16cid:durableId="343174336">
    <w:abstractNumId w:val="10"/>
  </w:num>
  <w:num w:numId="7" w16cid:durableId="86469606">
    <w:abstractNumId w:val="11"/>
  </w:num>
  <w:num w:numId="8" w16cid:durableId="1530340317">
    <w:abstractNumId w:val="7"/>
  </w:num>
  <w:num w:numId="9" w16cid:durableId="1203908096">
    <w:abstractNumId w:val="6"/>
  </w:num>
  <w:num w:numId="10" w16cid:durableId="306589930">
    <w:abstractNumId w:val="5"/>
  </w:num>
  <w:num w:numId="11" w16cid:durableId="1307974270">
    <w:abstractNumId w:val="4"/>
  </w:num>
  <w:num w:numId="12" w16cid:durableId="370569464">
    <w:abstractNumId w:val="3"/>
  </w:num>
  <w:num w:numId="13" w16cid:durableId="631640478">
    <w:abstractNumId w:val="2"/>
  </w:num>
  <w:num w:numId="14" w16cid:durableId="349180573">
    <w:abstractNumId w:val="1"/>
  </w:num>
  <w:num w:numId="15" w16cid:durableId="488862060">
    <w:abstractNumId w:val="0"/>
  </w:num>
  <w:num w:numId="16" w16cid:durableId="1331067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0A"/>
    <w:rsid w:val="002245FD"/>
    <w:rsid w:val="002554CD"/>
    <w:rsid w:val="00293B83"/>
    <w:rsid w:val="002B4294"/>
    <w:rsid w:val="00333D0D"/>
    <w:rsid w:val="0041323C"/>
    <w:rsid w:val="004C049F"/>
    <w:rsid w:val="004E5A0A"/>
    <w:rsid w:val="005000E2"/>
    <w:rsid w:val="006A3CE7"/>
    <w:rsid w:val="00957BA4"/>
    <w:rsid w:val="00C6554A"/>
    <w:rsid w:val="00DE668C"/>
    <w:rsid w:val="00EA3529"/>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055F8"/>
  <w15:chartTrackingRefBased/>
  <w15:docId w15:val="{B5316972-AD7D-4A8D-A56C-F9EFCD37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DE6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I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21</TotalTime>
  <Pages>2</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dc:creator>
  <cp:keywords/>
  <dc:description/>
  <cp:lastModifiedBy>Faria Yousaf</cp:lastModifiedBy>
  <cp:revision>1</cp:revision>
  <dcterms:created xsi:type="dcterms:W3CDTF">2024-05-14T04:31:00Z</dcterms:created>
  <dcterms:modified xsi:type="dcterms:W3CDTF">2024-05-14T04:52:00Z</dcterms:modified>
</cp:coreProperties>
</file>